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34CE" w14:textId="719FEC3B" w:rsidR="009026AE" w:rsidRDefault="009026AE" w:rsidP="00F54208"/>
    <w:p w14:paraId="1F369A15" w14:textId="0B9FAC14" w:rsidR="008E1676" w:rsidRDefault="008E1676" w:rsidP="00F54208">
      <w:r>
        <w:t>Lab</w:t>
      </w:r>
      <w:r w:rsidR="00CD0A45">
        <w:t>9</w:t>
      </w:r>
      <w:r>
        <w:t xml:space="preserve"> Mongo part 2 Updates</w:t>
      </w:r>
    </w:p>
    <w:p w14:paraId="7C105778" w14:textId="0AA71042" w:rsidR="008E1676" w:rsidRDefault="008E1676" w:rsidP="008E1676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Formerly Lab 9 – Week 11 </w:t>
      </w:r>
      <w:r>
        <w:rPr>
          <w:rFonts w:ascii="Times New Roman" w:hAnsi="Times New Roman" w:cs="Times New Roman"/>
          <w:sz w:val="16"/>
          <w:szCs w:val="16"/>
        </w:rPr>
        <w:t>(nasim)</w:t>
      </w:r>
    </w:p>
    <w:p w14:paraId="19F8A1F7" w14:textId="77777777" w:rsidR="008E1676" w:rsidRDefault="008E1676" w:rsidP="008E167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(MongoDB – UPDATE)</w:t>
      </w:r>
    </w:p>
    <w:p w14:paraId="009AD070" w14:textId="77777777" w:rsidR="00471DC9" w:rsidRDefault="00471DC9" w:rsidP="00471DC9">
      <w:pPr>
        <w:rPr>
          <w:b/>
          <w:bCs/>
        </w:rPr>
      </w:pPr>
      <w:r>
        <w:rPr>
          <w:rFonts w:ascii="Century Gothic" w:hAnsi="Century Gothic"/>
          <w:b/>
          <w:bCs/>
          <w:i/>
          <w:sz w:val="28"/>
          <w:szCs w:val="28"/>
        </w:rPr>
        <w:t xml:space="preserve">Upload screenshots of successful run with outputs in a single document in blackboard within the deadline. Absolutely no email submission will be accepted. Capture screenshots of your code as well. Make sure the timestamp is visible in your screenshots. </w:t>
      </w:r>
    </w:p>
    <w:p w14:paraId="4E3AF9A8" w14:textId="16A2E4B0" w:rsidR="00471DC9" w:rsidRDefault="00471DC9" w:rsidP="00471DC9">
      <w:pPr>
        <w:pStyle w:val="Heading1"/>
        <w:ind w:left="720" w:firstLine="720"/>
        <w:rPr>
          <w:bCs w:val="0"/>
        </w:rPr>
      </w:pPr>
      <w:r>
        <w:rPr>
          <w:i/>
          <w:color w:val="0000FF"/>
          <w:sz w:val="28"/>
        </w:rPr>
        <w:t xml:space="preserve">Due by Saturday, </w:t>
      </w:r>
      <w:r w:rsidR="007E24F4">
        <w:rPr>
          <w:i/>
          <w:color w:val="0000FF"/>
          <w:sz w:val="28"/>
        </w:rPr>
        <w:t>August</w:t>
      </w:r>
      <w:r>
        <w:rPr>
          <w:i/>
          <w:color w:val="0000FF"/>
          <w:sz w:val="28"/>
        </w:rPr>
        <w:t xml:space="preserve"> </w:t>
      </w:r>
      <w:r w:rsidR="007E24F4">
        <w:rPr>
          <w:i/>
          <w:color w:val="0000FF"/>
          <w:sz w:val="28"/>
        </w:rPr>
        <w:t>7</w:t>
      </w:r>
      <w:r>
        <w:rPr>
          <w:i/>
          <w:color w:val="0000FF"/>
          <w:sz w:val="28"/>
          <w:vertAlign w:val="superscript"/>
        </w:rPr>
        <w:t>th</w:t>
      </w:r>
      <w:r>
        <w:rPr>
          <w:i/>
          <w:color w:val="0000FF"/>
          <w:sz w:val="28"/>
        </w:rPr>
        <w:t xml:space="preserve"> by </w:t>
      </w:r>
      <w:r w:rsidR="007E24F4">
        <w:rPr>
          <w:i/>
          <w:color w:val="0000FF"/>
          <w:sz w:val="28"/>
        </w:rPr>
        <w:t>11:30</w:t>
      </w:r>
      <w:r>
        <w:rPr>
          <w:i/>
          <w:color w:val="0000FF"/>
          <w:sz w:val="28"/>
        </w:rPr>
        <w:t>pm, Late penalty is 100%.</w:t>
      </w:r>
      <w:r>
        <w:rPr>
          <w:rFonts w:ascii="Lucida Console" w:hAnsi="Lucida Console"/>
        </w:rPr>
        <w:t xml:space="preserve"> </w:t>
      </w:r>
    </w:p>
    <w:p w14:paraId="726A2E82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</w:p>
    <w:p w14:paraId="6E8730C1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53663BF2" w14:textId="77777777" w:rsidR="008E1676" w:rsidRDefault="008E1676" w:rsidP="008E1676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1416990B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students learn how to update documents in a MongoDB database.</w:t>
      </w:r>
    </w:p>
    <w:p w14:paraId="41FA0493" w14:textId="77777777" w:rsidR="008E1676" w:rsidRDefault="008E1676" w:rsidP="008E16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update(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the option {</w:t>
      </w:r>
      <w:proofErr w:type="gramStart"/>
      <w:r>
        <w:rPr>
          <w:rFonts w:ascii="Times New Roman" w:hAnsi="Times New Roman" w:cs="Times New Roman"/>
        </w:rPr>
        <w:t>multi:true</w:t>
      </w:r>
      <w:proofErr w:type="gramEnd"/>
      <w:r>
        <w:rPr>
          <w:rFonts w:ascii="Times New Roman" w:hAnsi="Times New Roman" w:cs="Times New Roman"/>
        </w:rPr>
        <w:t>}.</w:t>
      </w:r>
    </w:p>
    <w:p w14:paraId="2F8E637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update&gt;,&lt;option&gt;)</w:t>
      </w:r>
    </w:p>
    <w:p w14:paraId="048B24A1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filter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6908D7C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{“_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id”=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0} </w:t>
      </w:r>
    </w:p>
    <w:p w14:paraId="134ADC57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39F3B06D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54C40FA0" w14:textId="77777777" w:rsidR="008E1676" w:rsidRDefault="008E1676" w:rsidP="008E16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updateOne(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009858A7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updateOne(&lt;filter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F8DA4E1" w14:textId="77777777" w:rsidR="008E1676" w:rsidRDefault="008E1676" w:rsidP="008E167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updateMany(</w:t>
      </w:r>
      <w:proofErr w:type="gramEnd"/>
      <w:r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all documents that match the criteria.</w:t>
      </w:r>
    </w:p>
    <w:p w14:paraId="27FB3E02" w14:textId="77777777" w:rsidR="008E1676" w:rsidRDefault="008E1676" w:rsidP="008E167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updateMany(&lt;filter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update&gt;)</w:t>
      </w:r>
    </w:p>
    <w:p w14:paraId="6C8691E4" w14:textId="77777777" w:rsidR="008E1676" w:rsidRDefault="008E1676" w:rsidP="008E167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0197B664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from Blackboard and store it in a folder named dataset. </w:t>
      </w:r>
    </w:p>
    <w:p w14:paraId="343CD6CC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1D0919F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cd C:\Program Files\MongoDB\Server\4.2\</w:t>
      </w:r>
      <w:r>
        <w:rPr>
          <w:rFonts w:eastAsia="Times New Roman" w:cs="Times New Roman"/>
          <w:b/>
        </w:rPr>
        <w:t>bin</w:t>
      </w:r>
    </w:p>
    <w:p w14:paraId="0136E800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mongod</w:t>
      </w:r>
    </w:p>
    <w:p w14:paraId="326F051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mongod</w:t>
      </w:r>
    </w:p>
    <w:p w14:paraId="6823A8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prompt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go the same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3AFF441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6DE4F32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03524C70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</w:t>
      </w:r>
    </w:p>
    <w:p w14:paraId="074B09A2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 you execute a batch file to start up MongoDB.</w:t>
      </w:r>
    </w:p>
    <w:p w14:paraId="64BD2E05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489B600E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cd C:\Program Files\MongoDB\Server\4.2\</w:t>
      </w:r>
      <w:r>
        <w:rPr>
          <w:rFonts w:eastAsia="Times New Roman" w:cs="Times New Roman"/>
          <w:b/>
        </w:rPr>
        <w:t>bin</w:t>
      </w:r>
    </w:p>
    <w:p w14:paraId="0BC0D95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005FD4A7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mongoimport --db college --collection students --file ..\dataset\students.json</w:t>
      </w:r>
    </w:p>
    <w:p w14:paraId="776DB48D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import the </w:t>
      </w:r>
      <w:r>
        <w:rPr>
          <w:rFonts w:ascii="Times New Roman" w:eastAsia="Times New Roman" w:hAnsi="Times New Roman" w:cs="Times New Roman"/>
          <w:i/>
          <w:lang w:eastAsia="en-CA"/>
        </w:rPr>
        <w:t>json</w:t>
      </w:r>
      <w:r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shell</w:t>
      </w:r>
      <w:proofErr w:type="gramEnd"/>
      <w:r>
        <w:rPr>
          <w:rFonts w:ascii="Times New Roman" w:eastAsia="Times New Roman" w:hAnsi="Times New Roman" w:cs="Times New Roman"/>
          <w:lang w:eastAsia="en-CA"/>
        </w:rPr>
        <w:t xml:space="preserve"> and execute the following command to see the imported documents:</w:t>
      </w:r>
    </w:p>
    <w:p w14:paraId="46B473AB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show dbs</w:t>
      </w:r>
    </w:p>
    <w:p w14:paraId="13C6454F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385DA78A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 college</w:t>
      </w:r>
    </w:p>
    <w:p w14:paraId="7BF129AD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 xml:space="preserve">.find().forEach(printjson) </w:t>
      </w:r>
    </w:p>
    <w:p w14:paraId="6DD8DC2A" w14:textId="77777777" w:rsidR="008E1676" w:rsidRDefault="008E1676" w:rsidP="008E16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or</w:t>
      </w:r>
    </w:p>
    <w:p w14:paraId="33831D16" w14:textId="77777777" w:rsidR="008E1676" w:rsidRDefault="008E1676" w:rsidP="008E167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db.students</w:t>
      </w:r>
      <w:proofErr w:type="gramEnd"/>
      <w:r>
        <w:rPr>
          <w:rFonts w:eastAsia="Times New Roman" w:cs="Times New Roman"/>
        </w:rPr>
        <w:t>.find().pretty()</w:t>
      </w:r>
    </w:p>
    <w:p w14:paraId="7EABA36B" w14:textId="77777777" w:rsidR="008E1676" w:rsidRDefault="008E1676" w:rsidP="008E167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19A93E5A" w14:textId="77777777" w:rsidR="008E1676" w:rsidRDefault="008E1676" w:rsidP="008E1676">
      <w:pPr>
        <w:pStyle w:val="Heading2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>Tasks</w:t>
      </w:r>
    </w:p>
    <w:p w14:paraId="0CC9CD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add new fields </w:t>
      </w:r>
      <w:r>
        <w:rPr>
          <w:rFonts w:eastAsia="Times New Roman" w:cs="Times New Roman"/>
          <w:i/>
        </w:rPr>
        <w:t xml:space="preserve">program </w:t>
      </w:r>
      <w:r>
        <w:rPr>
          <w:rFonts w:eastAsia="Times New Roman" w:cs="Times New Roman"/>
        </w:rPr>
        <w:t xml:space="preserve">and </w:t>
      </w:r>
      <w:r>
        <w:rPr>
          <w:rFonts w:eastAsia="Times New Roman" w:cs="Times New Roman"/>
          <w:i/>
        </w:rPr>
        <w:t xml:space="preserve">term </w:t>
      </w:r>
      <w:r>
        <w:rPr>
          <w:rFonts w:eastAsia="Times New Roman" w:cs="Times New Roman"/>
        </w:rPr>
        <w:t xml:space="preserve">to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 and set them to values “</w:t>
      </w:r>
      <w:r>
        <w:rPr>
          <w:rFonts w:eastAsia="Times New Roman" w:cs="Times New Roman"/>
          <w:i/>
        </w:rPr>
        <w:t>CPA</w:t>
      </w:r>
      <w:r>
        <w:rPr>
          <w:rFonts w:eastAsia="Times New Roman" w:cs="Times New Roman"/>
        </w:rPr>
        <w:t xml:space="preserve">” and </w:t>
      </w:r>
      <w:r>
        <w:rPr>
          <w:rFonts w:eastAsia="Times New Roman" w:cs="Times New Roman"/>
          <w:i/>
        </w:rPr>
        <w:t>1</w:t>
      </w:r>
      <w:r>
        <w:rPr>
          <w:rFonts w:eastAsia="Times New Roman" w:cs="Times New Roman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E1676" w14:paraId="48D437BF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E9B8" w14:textId="10201B83" w:rsidR="008E1676" w:rsidRDefault="0071484F" w:rsidP="007148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71484F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147EE39D" wp14:editId="62EEC8F6">
                  <wp:extent cx="5220429" cy="9335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B768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Write an update statement to modify the value of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to “</w:t>
      </w:r>
      <w:r>
        <w:rPr>
          <w:rFonts w:eastAsia="Times New Roman" w:cs="Times New Roman"/>
          <w:i/>
        </w:rPr>
        <w:t>BTM”</w:t>
      </w:r>
      <w:r>
        <w:rPr>
          <w:rFonts w:eastAsia="Times New Roman" w:cs="Times New Roman"/>
        </w:rPr>
        <w:t xml:space="preserve"> for all documents in the </w:t>
      </w:r>
      <w:proofErr w:type="gramStart"/>
      <w:r>
        <w:rPr>
          <w:rFonts w:eastAsia="Times New Roman" w:cs="Times New Roman"/>
          <w:i/>
        </w:rPr>
        <w:t>students</w:t>
      </w:r>
      <w:proofErr w:type="gramEnd"/>
      <w:r>
        <w:rPr>
          <w:rFonts w:eastAsia="Times New Roman" w:cs="Times New Roman"/>
        </w:rPr>
        <w:t xml:space="preserve"> collection.</w:t>
      </w:r>
    </w:p>
    <w:p w14:paraId="05AFC2B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8E1676" w14:paraId="1665C6B3" w14:textId="77777777" w:rsidTr="008E167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40CC" w14:textId="11B89F6A" w:rsidR="008E1676" w:rsidRDefault="0071484F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71484F">
              <w:rPr>
                <w:rFonts w:eastAsia="Times New Roman" w:cs="Times New Roman"/>
              </w:rPr>
              <w:drawing>
                <wp:inline distT="0" distB="0" distL="0" distR="0" wp14:anchorId="72C85C21" wp14:editId="0B8347CA">
                  <wp:extent cx="5268060" cy="819264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48CC7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an update statement to modify the value of the program field to “</w:t>
      </w:r>
      <w:r>
        <w:rPr>
          <w:rFonts w:eastAsia="Times New Roman" w:cs="Times New Roman"/>
          <w:i/>
        </w:rPr>
        <w:t>CPA”</w:t>
      </w:r>
      <w:r>
        <w:rPr>
          <w:rFonts w:eastAsia="Times New Roman" w:cs="Times New Roman"/>
        </w:rPr>
        <w:t xml:space="preserve"> for the student named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4D19A0A2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Before executing an update statement or a delete statement, you can use the </w:t>
      </w:r>
      <w:proofErr w:type="gramStart"/>
      <w:r>
        <w:rPr>
          <w:rFonts w:eastAsia="Times New Roman" w:cs="Times New Roman"/>
          <w:i/>
        </w:rPr>
        <w:t>find(</w:t>
      </w:r>
      <w:proofErr w:type="gramEnd"/>
      <w:r>
        <w:rPr>
          <w:rFonts w:eastAsia="Times New Roman" w:cs="Times New Roman"/>
          <w:i/>
        </w:rPr>
        <w:t>)</w:t>
      </w:r>
      <w:r>
        <w:rPr>
          <w:rFonts w:eastAsia="Times New Roman" w:cs="Times New Roman"/>
        </w:rPr>
        <w:t xml:space="preserve"> method with the update or delete criteria, to see how many documents will be affected.</w:t>
      </w:r>
    </w:p>
    <w:p w14:paraId="6B3447BB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51"/>
      </w:tblGrid>
      <w:tr w:rsidR="008E1676" w14:paraId="21B36AE4" w14:textId="77777777" w:rsidTr="008E1676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3A1F" w14:textId="1523A68A" w:rsidR="008E1676" w:rsidRDefault="001B29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1B299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drawing>
                <wp:inline distT="0" distB="0" distL="0" distR="0" wp14:anchorId="13B8B681" wp14:editId="160BE6D2">
                  <wp:extent cx="6645791" cy="1345399"/>
                  <wp:effectExtent l="0" t="0" r="317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997" cy="134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86612" w14:textId="2380A2C9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How many documents are there with the value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 xml:space="preserve"> for the </w:t>
      </w:r>
      <w:r>
        <w:rPr>
          <w:rFonts w:eastAsia="Times New Roman" w:cs="Times New Roman"/>
          <w:i/>
        </w:rPr>
        <w:t>name</w:t>
      </w:r>
      <w:r>
        <w:rPr>
          <w:rFonts w:eastAsia="Times New Roman" w:cs="Times New Roman"/>
        </w:rPr>
        <w:t xml:space="preserve"> field? __</w:t>
      </w:r>
      <w:r w:rsidR="001B299B">
        <w:rPr>
          <w:rFonts w:eastAsia="Times New Roman" w:cs="Times New Roman"/>
        </w:rPr>
        <w:t>1</w:t>
      </w:r>
      <w:r>
        <w:rPr>
          <w:rFonts w:eastAsia="Times New Roman" w:cs="Times New Roman"/>
        </w:rPr>
        <w:t>__</w:t>
      </w:r>
    </w:p>
    <w:p w14:paraId="7210B80C" w14:textId="0B566B98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How many documents were updated? __</w:t>
      </w:r>
      <w:r w:rsidR="001B299B">
        <w:rPr>
          <w:rFonts w:eastAsia="Times New Roman" w:cs="Times New Roman"/>
        </w:rPr>
        <w:t>1</w:t>
      </w:r>
      <w:r w:rsidR="009A741E">
        <w:rPr>
          <w:rFonts w:eastAsia="Times New Roman" w:cs="Times New Roman"/>
        </w:rPr>
        <w:t>_</w:t>
      </w:r>
      <w:r>
        <w:rPr>
          <w:rFonts w:eastAsia="Times New Roman" w:cs="Times New Roman"/>
        </w:rPr>
        <w:t>_</w:t>
      </w:r>
    </w:p>
    <w:p w14:paraId="067199C7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F250CAE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 query to show only the </w:t>
      </w:r>
      <w:r>
        <w:rPr>
          <w:rFonts w:eastAsia="Times New Roman" w:cs="Times New Roman"/>
          <w:i/>
        </w:rPr>
        <w:t>program</w:t>
      </w:r>
      <w:r>
        <w:rPr>
          <w:rFonts w:eastAsia="Times New Roman" w:cs="Times New Roman"/>
        </w:rPr>
        <w:t xml:space="preserve"> field for the document that the value of the filed </w:t>
      </w:r>
      <w:r>
        <w:rPr>
          <w:rFonts w:eastAsia="Times New Roman" w:cs="Times New Roman"/>
          <w:i/>
        </w:rPr>
        <w:t xml:space="preserve">name </w:t>
      </w:r>
      <w:r>
        <w:rPr>
          <w:rFonts w:eastAsia="Times New Roman" w:cs="Times New Roman"/>
        </w:rPr>
        <w:t xml:space="preserve">is </w:t>
      </w:r>
      <w:r>
        <w:rPr>
          <w:rFonts w:eastAsia="Times New Roman" w:cs="Times New Roman"/>
          <w:i/>
        </w:rPr>
        <w:t>Jonie Raby</w:t>
      </w:r>
      <w:r>
        <w:rPr>
          <w:rFonts w:eastAsia="Times New Roman" w:cs="Times New Roman"/>
        </w:rPr>
        <w:t>.</w:t>
      </w:r>
    </w:p>
    <w:p w14:paraId="5B64618D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1676" w14:paraId="4A65D75E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3B7C" w14:textId="6EA7ED9D" w:rsidR="008E1676" w:rsidRDefault="009A741E" w:rsidP="009A741E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  <w:sz w:val="22"/>
                <w:szCs w:val="22"/>
              </w:rPr>
            </w:pPr>
            <w:r w:rsidRPr="009A741E">
              <w:rPr>
                <w:rFonts w:eastAsia="Times New Roman" w:cs="Times New Roman"/>
                <w:sz w:val="22"/>
                <w:szCs w:val="22"/>
              </w:rPr>
              <w:drawing>
                <wp:inline distT="0" distB="0" distL="0" distR="0" wp14:anchorId="3B538710" wp14:editId="0E71415D">
                  <wp:extent cx="5125165" cy="8954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40A63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760F5E9D" w14:textId="77777777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Write an update statement to increase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by 2 for documents with </w:t>
      </w:r>
      <w:r>
        <w:rPr>
          <w:rFonts w:eastAsia="Times New Roman" w:cs="Times New Roman"/>
          <w:i/>
        </w:rPr>
        <w:t>_id</w:t>
      </w:r>
      <w:r>
        <w:rPr>
          <w:rFonts w:eastAsia="Times New Roman" w:cs="Times New Roman"/>
        </w:rPr>
        <w:t xml:space="preserve"> 20, 22, and 24.</w:t>
      </w:r>
    </w:p>
    <w:p w14:paraId="46ADA765" w14:textId="77777777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77"/>
      </w:tblGrid>
      <w:tr w:rsidR="008E1676" w14:paraId="1B001A59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F9CE" w14:textId="101F2235" w:rsidR="008E1676" w:rsidRDefault="007E0CE3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7E0CE3">
              <w:rPr>
                <w:rFonts w:eastAsia="Times New Roman" w:cs="Times New Roman"/>
              </w:rPr>
              <w:drawing>
                <wp:inline distT="0" distB="0" distL="0" distR="0" wp14:anchorId="1587076D" wp14:editId="78348EAD">
                  <wp:extent cx="6325483" cy="87642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72101" w14:textId="0AA2E931" w:rsidR="009A741E" w:rsidRDefault="009A741E" w:rsidP="009A741E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26D8BB71" w14:textId="639BB232" w:rsidR="007E0CE3" w:rsidRDefault="007E0CE3" w:rsidP="009A741E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7100154" w14:textId="6C0FD332" w:rsidR="007E0CE3" w:rsidRDefault="007E0CE3" w:rsidP="009A741E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362623A5" w14:textId="77777777" w:rsidR="007E0CE3" w:rsidRPr="009A741E" w:rsidRDefault="007E0CE3" w:rsidP="009A741E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6DFF78E2" w14:textId="271B02CC" w:rsidR="008E1676" w:rsidRDefault="008E1676" w:rsidP="008E16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Write an update statement to remove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field from documents that the value of the </w:t>
      </w:r>
      <w:r>
        <w:rPr>
          <w:rFonts w:eastAsia="Times New Roman" w:cs="Times New Roman"/>
          <w:i/>
        </w:rPr>
        <w:t>term</w:t>
      </w:r>
      <w:r>
        <w:rPr>
          <w:rFonts w:eastAsia="Times New Roman" w:cs="Times New Roman"/>
        </w:rPr>
        <w:t xml:space="preserve"> filed is 3.</w:t>
      </w:r>
    </w:p>
    <w:p w14:paraId="1E5A5606" w14:textId="77777777" w:rsidR="007E0CE3" w:rsidRDefault="007E0CE3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07"/>
      </w:tblGrid>
      <w:tr w:rsidR="008E1676" w14:paraId="38A9D5A6" w14:textId="77777777" w:rsidTr="008E167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8FA4" w14:textId="307AECD7" w:rsidR="008E1676" w:rsidRDefault="003B7C8F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3B7C8F">
              <w:rPr>
                <w:rFonts w:eastAsia="Times New Roman" w:cs="Times New Roman"/>
              </w:rPr>
              <w:drawing>
                <wp:inline distT="0" distB="0" distL="0" distR="0" wp14:anchorId="76DCCD91" wp14:editId="0FC72F3C">
                  <wp:extent cx="5772956" cy="16575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008AE" w14:textId="6512BCC8" w:rsidR="007E0CE3" w:rsidRDefault="003B7C8F">
            <w:pPr>
              <w:pStyle w:val="ListParagraph"/>
              <w:spacing w:before="100" w:beforeAutospacing="1" w:after="100" w:afterAutospacing="1" w:line="240" w:lineRule="auto"/>
              <w:ind w:left="0"/>
              <w:rPr>
                <w:rFonts w:eastAsia="Times New Roman" w:cs="Times New Roman"/>
              </w:rPr>
            </w:pPr>
            <w:r w:rsidRPr="003B7C8F">
              <w:rPr>
                <w:rFonts w:eastAsia="Times New Roman" w:cs="Times New Roman"/>
              </w:rPr>
              <w:drawing>
                <wp:inline distT="0" distB="0" distL="0" distR="0" wp14:anchorId="1AE14263" wp14:editId="4EBCA1DC">
                  <wp:extent cx="4801270" cy="63064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630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245C" w14:textId="223AD87E" w:rsidR="008E1676" w:rsidRDefault="008E1676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46900BFA" w14:textId="115ADF26" w:rsidR="00A205AC" w:rsidRDefault="00A205AC" w:rsidP="008E1676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03F54153" w14:textId="7D74351C" w:rsidR="008E1676" w:rsidRPr="00F54208" w:rsidRDefault="008E1676" w:rsidP="00F54208"/>
    <w:sectPr w:rsidR="008E1676" w:rsidRPr="00F54208" w:rsidSect="00C77A1C">
      <w:footerReference w:type="default" r:id="rId14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C4C9" w14:textId="77777777" w:rsidR="006A6C31" w:rsidRDefault="006A6C31" w:rsidP="00B96716">
      <w:r>
        <w:separator/>
      </w:r>
    </w:p>
  </w:endnote>
  <w:endnote w:type="continuationSeparator" w:id="0">
    <w:p w14:paraId="63AB0F38" w14:textId="77777777" w:rsidR="006A6C31" w:rsidRDefault="006A6C31" w:rsidP="00B96716">
      <w:r>
        <w:continuationSeparator/>
      </w:r>
    </w:p>
  </w:endnote>
  <w:endnote w:type="continuationNotice" w:id="1">
    <w:p w14:paraId="57B42EF9" w14:textId="77777777" w:rsidR="006A6C31" w:rsidRDefault="006A6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0A58" w14:textId="70D6ADCE" w:rsidR="002528CC" w:rsidRPr="00CD1E8B" w:rsidRDefault="002528C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E1676">
      <w:rPr>
        <w:rFonts w:cs="Arial"/>
        <w:noProof/>
        <w:sz w:val="16"/>
        <w:szCs w:val="16"/>
      </w:rPr>
      <w:t>Document1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71484F">
      <w:rPr>
        <w:rFonts w:cs="Arial"/>
        <w:noProof/>
        <w:sz w:val="16"/>
        <w:szCs w:val="16"/>
      </w:rPr>
      <w:t>4 August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ADA7722" w14:textId="77777777" w:rsidR="002528CC" w:rsidRDefault="00252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CADA" w14:textId="77777777" w:rsidR="006A6C31" w:rsidRDefault="006A6C31" w:rsidP="00B96716">
      <w:r>
        <w:separator/>
      </w:r>
    </w:p>
  </w:footnote>
  <w:footnote w:type="continuationSeparator" w:id="0">
    <w:p w14:paraId="11DD64CD" w14:textId="77777777" w:rsidR="006A6C31" w:rsidRDefault="006A6C31" w:rsidP="00B96716">
      <w:r>
        <w:continuationSeparator/>
      </w:r>
    </w:p>
  </w:footnote>
  <w:footnote w:type="continuationNotice" w:id="1">
    <w:p w14:paraId="0277D3D5" w14:textId="77777777" w:rsidR="006A6C31" w:rsidRDefault="006A6C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C64"/>
    <w:multiLevelType w:val="hybridMultilevel"/>
    <w:tmpl w:val="23BE884E"/>
    <w:lvl w:ilvl="0" w:tplc="9144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2B35C">
      <w:numFmt w:val="none"/>
      <w:lvlText w:val=""/>
      <w:lvlJc w:val="left"/>
      <w:pPr>
        <w:tabs>
          <w:tab w:val="num" w:pos="360"/>
        </w:tabs>
      </w:pPr>
    </w:lvl>
    <w:lvl w:ilvl="2" w:tplc="532C2E0C">
      <w:numFmt w:val="none"/>
      <w:lvlText w:val=""/>
      <w:lvlJc w:val="left"/>
      <w:pPr>
        <w:tabs>
          <w:tab w:val="num" w:pos="360"/>
        </w:tabs>
      </w:pPr>
    </w:lvl>
    <w:lvl w:ilvl="3" w:tplc="E5D477B6">
      <w:numFmt w:val="none"/>
      <w:lvlText w:val=""/>
      <w:lvlJc w:val="left"/>
      <w:pPr>
        <w:tabs>
          <w:tab w:val="num" w:pos="360"/>
        </w:tabs>
      </w:pPr>
    </w:lvl>
    <w:lvl w:ilvl="4" w:tplc="F528C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4A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8F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E3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05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BC492B"/>
    <w:multiLevelType w:val="hybridMultilevel"/>
    <w:tmpl w:val="6F9E62A8"/>
    <w:lvl w:ilvl="0" w:tplc="2B56C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27AE">
      <w:start w:val="29696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221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D2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605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4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A5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D59"/>
    <w:multiLevelType w:val="hybridMultilevel"/>
    <w:tmpl w:val="49407C0E"/>
    <w:lvl w:ilvl="0" w:tplc="C190267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62B40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7E2FD2">
      <w:numFmt w:val="none"/>
      <w:lvlText w:val=""/>
      <w:lvlJc w:val="left"/>
      <w:pPr>
        <w:tabs>
          <w:tab w:val="num" w:pos="360"/>
        </w:tabs>
      </w:pPr>
    </w:lvl>
    <w:lvl w:ilvl="3" w:tplc="EB84D550">
      <w:numFmt w:val="none"/>
      <w:lvlText w:val=""/>
      <w:lvlJc w:val="left"/>
      <w:pPr>
        <w:tabs>
          <w:tab w:val="num" w:pos="360"/>
        </w:tabs>
      </w:pPr>
    </w:lvl>
    <w:lvl w:ilvl="4" w:tplc="0E343D1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803C7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66DF3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62291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323B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454C32"/>
    <w:multiLevelType w:val="hybridMultilevel"/>
    <w:tmpl w:val="BE787D74"/>
    <w:lvl w:ilvl="0" w:tplc="620E07B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2300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EAC8E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2CA71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01AE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BE918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26EAB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356168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F2234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64E33F7"/>
    <w:multiLevelType w:val="hybridMultilevel"/>
    <w:tmpl w:val="740668FA"/>
    <w:lvl w:ilvl="0" w:tplc="B964E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2E016">
      <w:numFmt w:val="none"/>
      <w:lvlText w:val=""/>
      <w:lvlJc w:val="left"/>
      <w:pPr>
        <w:tabs>
          <w:tab w:val="num" w:pos="360"/>
        </w:tabs>
      </w:pPr>
    </w:lvl>
    <w:lvl w:ilvl="2" w:tplc="3A1E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4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E2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C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2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DE1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EE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DC7976"/>
    <w:multiLevelType w:val="hybridMultilevel"/>
    <w:tmpl w:val="F2507B5E"/>
    <w:lvl w:ilvl="0" w:tplc="352E6FA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40BBF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05B48">
      <w:numFmt w:val="none"/>
      <w:lvlText w:val=""/>
      <w:lvlJc w:val="left"/>
      <w:pPr>
        <w:tabs>
          <w:tab w:val="num" w:pos="360"/>
        </w:tabs>
      </w:pPr>
    </w:lvl>
    <w:lvl w:ilvl="3" w:tplc="3326C3D8">
      <w:numFmt w:val="none"/>
      <w:lvlText w:val=""/>
      <w:lvlJc w:val="left"/>
      <w:pPr>
        <w:tabs>
          <w:tab w:val="num" w:pos="360"/>
        </w:tabs>
      </w:pPr>
    </w:lvl>
    <w:lvl w:ilvl="4" w:tplc="C9E6F37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BA95E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A062D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F844E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0BCC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C754670"/>
    <w:multiLevelType w:val="hybridMultilevel"/>
    <w:tmpl w:val="126E53CE"/>
    <w:lvl w:ilvl="0" w:tplc="7E8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0A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6B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69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82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A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6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4C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27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935CF5"/>
    <w:multiLevelType w:val="hybridMultilevel"/>
    <w:tmpl w:val="D7EC32F4"/>
    <w:lvl w:ilvl="0" w:tplc="29CE2B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508938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3648A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9830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A463F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6F67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3E9B0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B4F39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0C16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665496F"/>
    <w:multiLevelType w:val="hybridMultilevel"/>
    <w:tmpl w:val="F40C020A"/>
    <w:lvl w:ilvl="0" w:tplc="97E473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F82D7C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16581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67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6B9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20DC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D4576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E08EA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9CAA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902048F"/>
    <w:multiLevelType w:val="hybridMultilevel"/>
    <w:tmpl w:val="417809D0"/>
    <w:lvl w:ilvl="0" w:tplc="D6D2C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C821E">
      <w:numFmt w:val="none"/>
      <w:lvlText w:val=""/>
      <w:lvlJc w:val="left"/>
      <w:pPr>
        <w:tabs>
          <w:tab w:val="num" w:pos="360"/>
        </w:tabs>
      </w:pPr>
    </w:lvl>
    <w:lvl w:ilvl="2" w:tplc="3D08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EA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0F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E4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F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E4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4264C"/>
    <w:multiLevelType w:val="multilevel"/>
    <w:tmpl w:val="BC1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0F54BA"/>
    <w:multiLevelType w:val="hybridMultilevel"/>
    <w:tmpl w:val="4126A2DE"/>
    <w:lvl w:ilvl="0" w:tplc="95009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0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A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6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C2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46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88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C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1830BAD"/>
    <w:multiLevelType w:val="hybridMultilevel"/>
    <w:tmpl w:val="14F0B952"/>
    <w:lvl w:ilvl="0" w:tplc="0FA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A13F8">
      <w:numFmt w:val="none"/>
      <w:lvlText w:val=""/>
      <w:lvlJc w:val="left"/>
      <w:pPr>
        <w:tabs>
          <w:tab w:val="num" w:pos="360"/>
        </w:tabs>
      </w:pPr>
    </w:lvl>
    <w:lvl w:ilvl="2" w:tplc="9000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6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2B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6E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320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A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B7B6E4F"/>
    <w:multiLevelType w:val="hybridMultilevel"/>
    <w:tmpl w:val="543CF936"/>
    <w:lvl w:ilvl="0" w:tplc="21588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64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A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A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1A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E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0F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9D49AC"/>
    <w:multiLevelType w:val="hybridMultilevel"/>
    <w:tmpl w:val="213C49AA"/>
    <w:lvl w:ilvl="0" w:tplc="7A8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76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42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8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6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C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C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D2C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9"/>
  </w:num>
  <w:num w:numId="12">
    <w:abstractNumId w:val="13"/>
  </w:num>
  <w:num w:numId="13">
    <w:abstractNumId w:val="10"/>
  </w:num>
  <w:num w:numId="14">
    <w:abstractNumId w:val="16"/>
  </w:num>
  <w:num w:numId="15">
    <w:abstractNumId w:val="12"/>
  </w:num>
  <w:num w:numId="16">
    <w:abstractNumId w:val="2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76"/>
    <w:rsid w:val="0000343E"/>
    <w:rsid w:val="0003331D"/>
    <w:rsid w:val="00061968"/>
    <w:rsid w:val="000C4FFC"/>
    <w:rsid w:val="000F2B70"/>
    <w:rsid w:val="00122799"/>
    <w:rsid w:val="00123249"/>
    <w:rsid w:val="00135590"/>
    <w:rsid w:val="001B299B"/>
    <w:rsid w:val="001C0314"/>
    <w:rsid w:val="00203DB3"/>
    <w:rsid w:val="002166E6"/>
    <w:rsid w:val="00223CA2"/>
    <w:rsid w:val="002528CC"/>
    <w:rsid w:val="002822B3"/>
    <w:rsid w:val="002D4488"/>
    <w:rsid w:val="002E0602"/>
    <w:rsid w:val="002E7BEF"/>
    <w:rsid w:val="002F4BA1"/>
    <w:rsid w:val="003448B3"/>
    <w:rsid w:val="0035705A"/>
    <w:rsid w:val="00365D71"/>
    <w:rsid w:val="00373C8E"/>
    <w:rsid w:val="00380BCA"/>
    <w:rsid w:val="003B7C8F"/>
    <w:rsid w:val="003C0292"/>
    <w:rsid w:val="00431D2A"/>
    <w:rsid w:val="004466A1"/>
    <w:rsid w:val="0046595F"/>
    <w:rsid w:val="00471DC9"/>
    <w:rsid w:val="004B2A73"/>
    <w:rsid w:val="00525441"/>
    <w:rsid w:val="00544309"/>
    <w:rsid w:val="00550722"/>
    <w:rsid w:val="00565B79"/>
    <w:rsid w:val="005A166C"/>
    <w:rsid w:val="005B2AAE"/>
    <w:rsid w:val="005B4DAD"/>
    <w:rsid w:val="005D23F6"/>
    <w:rsid w:val="006251A1"/>
    <w:rsid w:val="00662B83"/>
    <w:rsid w:val="00686FCC"/>
    <w:rsid w:val="006973E7"/>
    <w:rsid w:val="006A167E"/>
    <w:rsid w:val="006A6C31"/>
    <w:rsid w:val="006B3BB9"/>
    <w:rsid w:val="006E253D"/>
    <w:rsid w:val="0071484F"/>
    <w:rsid w:val="007B16E7"/>
    <w:rsid w:val="007B356A"/>
    <w:rsid w:val="007D36B1"/>
    <w:rsid w:val="007E0CE3"/>
    <w:rsid w:val="007E2261"/>
    <w:rsid w:val="007E24F4"/>
    <w:rsid w:val="00817DEA"/>
    <w:rsid w:val="00822C74"/>
    <w:rsid w:val="00842D35"/>
    <w:rsid w:val="00856FA4"/>
    <w:rsid w:val="008B7B5C"/>
    <w:rsid w:val="008E1676"/>
    <w:rsid w:val="008E1FCD"/>
    <w:rsid w:val="008F271C"/>
    <w:rsid w:val="009026AE"/>
    <w:rsid w:val="00927D26"/>
    <w:rsid w:val="00937405"/>
    <w:rsid w:val="00943C0B"/>
    <w:rsid w:val="00955299"/>
    <w:rsid w:val="009622B1"/>
    <w:rsid w:val="0098744E"/>
    <w:rsid w:val="009A741E"/>
    <w:rsid w:val="009C2B57"/>
    <w:rsid w:val="00A205AC"/>
    <w:rsid w:val="00A43324"/>
    <w:rsid w:val="00A4388A"/>
    <w:rsid w:val="00A52BA3"/>
    <w:rsid w:val="00A94B5F"/>
    <w:rsid w:val="00A95473"/>
    <w:rsid w:val="00AA3340"/>
    <w:rsid w:val="00AB299D"/>
    <w:rsid w:val="00AB3908"/>
    <w:rsid w:val="00B15056"/>
    <w:rsid w:val="00B25A38"/>
    <w:rsid w:val="00B66CA4"/>
    <w:rsid w:val="00B840FE"/>
    <w:rsid w:val="00B96716"/>
    <w:rsid w:val="00B968C9"/>
    <w:rsid w:val="00C00127"/>
    <w:rsid w:val="00C03ACE"/>
    <w:rsid w:val="00C060EC"/>
    <w:rsid w:val="00C31385"/>
    <w:rsid w:val="00C31645"/>
    <w:rsid w:val="00C37D26"/>
    <w:rsid w:val="00C468BF"/>
    <w:rsid w:val="00C7613B"/>
    <w:rsid w:val="00C77A1C"/>
    <w:rsid w:val="00CA596A"/>
    <w:rsid w:val="00CD0754"/>
    <w:rsid w:val="00CD0A45"/>
    <w:rsid w:val="00CD1E8B"/>
    <w:rsid w:val="00CF71C5"/>
    <w:rsid w:val="00D347FB"/>
    <w:rsid w:val="00D7712C"/>
    <w:rsid w:val="00D85349"/>
    <w:rsid w:val="00DE2EA4"/>
    <w:rsid w:val="00E4718B"/>
    <w:rsid w:val="00E634A7"/>
    <w:rsid w:val="00E81A10"/>
    <w:rsid w:val="00EA4B12"/>
    <w:rsid w:val="00EA6F57"/>
    <w:rsid w:val="00EB7830"/>
    <w:rsid w:val="00EC2CDF"/>
    <w:rsid w:val="00EC57BC"/>
    <w:rsid w:val="00ED0907"/>
    <w:rsid w:val="00ED1E29"/>
    <w:rsid w:val="00F54208"/>
    <w:rsid w:val="00F64C47"/>
    <w:rsid w:val="00F83650"/>
    <w:rsid w:val="00FA6635"/>
    <w:rsid w:val="00FC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D8C58"/>
  <w15:docId w15:val="{EE8562ED-DECA-4925-89C4-E1BCE8D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676"/>
    <w:pPr>
      <w:spacing w:after="160" w:line="256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EA"/>
    <w:pPr>
      <w:spacing w:before="100" w:beforeAutospacing="1" w:after="100" w:afterAutospacing="1"/>
    </w:pPr>
    <w:rPr>
      <w:rFonts w:ascii="Times New Roman" w:hAnsi="Times New Roman"/>
      <w:lang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9026AE"/>
    <w:pPr>
      <w:ind w:left="720"/>
      <w:contextualSpacing/>
    </w:pPr>
    <w:rPr>
      <w:rFonts w:ascii="Times New Roman" w:hAnsi="Times New Roman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9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122799"/>
  </w:style>
  <w:style w:type="character" w:customStyle="1" w:styleId="pun">
    <w:name w:val="pun"/>
    <w:basedOn w:val="DefaultParagraphFont"/>
    <w:rsid w:val="00122799"/>
  </w:style>
  <w:style w:type="character" w:customStyle="1" w:styleId="str">
    <w:name w:val="str"/>
    <w:basedOn w:val="DefaultParagraphFont"/>
    <w:rsid w:val="00122799"/>
  </w:style>
  <w:style w:type="character" w:customStyle="1" w:styleId="kwd">
    <w:name w:val="kwd"/>
    <w:basedOn w:val="DefaultParagraphFont"/>
    <w:rsid w:val="00122799"/>
  </w:style>
  <w:style w:type="character" w:customStyle="1" w:styleId="lit">
    <w:name w:val="lit"/>
    <w:basedOn w:val="DefaultParagraphFont"/>
    <w:rsid w:val="00122799"/>
  </w:style>
  <w:style w:type="character" w:customStyle="1" w:styleId="typ">
    <w:name w:val="typ"/>
    <w:basedOn w:val="DefaultParagraphFont"/>
    <w:rsid w:val="00203DB3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E16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9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625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6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5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35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270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831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82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98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46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6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2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44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2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08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0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3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53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4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7389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453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53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994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43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5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76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83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6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591">
          <w:marLeft w:val="115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75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7546">
          <w:marLeft w:val="158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088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4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5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3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796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82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layout.dotx</Template>
  <TotalTime>17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tarr</dc:creator>
  <cp:lastModifiedBy>Yihsun Lee</cp:lastModifiedBy>
  <cp:revision>3</cp:revision>
  <dcterms:created xsi:type="dcterms:W3CDTF">2021-08-05T21:23:00Z</dcterms:created>
  <dcterms:modified xsi:type="dcterms:W3CDTF">2021-08-05T21:40:00Z</dcterms:modified>
</cp:coreProperties>
</file>
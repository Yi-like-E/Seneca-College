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1215" w14:textId="4974E9AA" w:rsidR="00B968C9" w:rsidRDefault="005A442B" w:rsidP="00560933">
      <w:pPr>
        <w:pStyle w:val="Heading1"/>
      </w:pPr>
      <w:r w:rsidRPr="005A442B">
        <w:t>Lab</w:t>
      </w:r>
      <w:r w:rsidR="00CA713C">
        <w:t>8</w:t>
      </w:r>
      <w:r w:rsidR="00560933">
        <w:t xml:space="preserve"> Mongo part 1 query question</w:t>
      </w:r>
      <w:r w:rsidR="00CA713C">
        <w:t>s</w:t>
      </w:r>
    </w:p>
    <w:p w14:paraId="2AF7A077" w14:textId="78D3AF4C" w:rsidR="00F338F9" w:rsidRDefault="00F338F9" w:rsidP="00F338F9">
      <w:pPr>
        <w:rPr>
          <w:lang w:val="en-CA" w:eastAsia="en-CA"/>
        </w:rPr>
      </w:pPr>
    </w:p>
    <w:p w14:paraId="7CDD5094" w14:textId="503788CA" w:rsidR="00E400E3" w:rsidRDefault="00E400E3" w:rsidP="00F338F9">
      <w:pPr>
        <w:rPr>
          <w:lang w:val="en-CA" w:eastAsia="en-CA"/>
        </w:rPr>
      </w:pPr>
      <w:r>
        <w:rPr>
          <w:lang w:val="en-CA" w:eastAsia="en-CA"/>
        </w:rPr>
        <w:t>DBS311 Lab 8</w:t>
      </w:r>
    </w:p>
    <w:p w14:paraId="7D87832C" w14:textId="52C02E5D" w:rsidR="00E400E3" w:rsidRDefault="00E400E3" w:rsidP="00F338F9">
      <w:pPr>
        <w:rPr>
          <w:lang w:val="en-CA" w:eastAsia="en-CA"/>
        </w:rPr>
      </w:pPr>
    </w:p>
    <w:p w14:paraId="5E876FCF" w14:textId="77777777" w:rsidR="00E400E3" w:rsidRDefault="00E400E3" w:rsidP="00E400E3">
      <w:pPr>
        <w:rPr>
          <w:rFonts w:asciiTheme="minorHAnsi" w:hAnsiTheme="minorHAnsi"/>
          <w:b/>
          <w:bCs/>
        </w:rPr>
      </w:pPr>
      <w:r>
        <w:rPr>
          <w:rFonts w:ascii="Century Gothic" w:hAnsi="Century Gothic"/>
          <w:b/>
          <w:bCs/>
          <w:i/>
          <w:sz w:val="28"/>
          <w:szCs w:val="28"/>
        </w:rPr>
        <w:t xml:space="preserve">Upload screenshots of successful run with outputs in a single document in blackboard within the deadline. </w:t>
      </w:r>
      <w:r w:rsidRPr="000468DC">
        <w:rPr>
          <w:rFonts w:ascii="Century Gothic" w:hAnsi="Century Gothic"/>
          <w:b/>
          <w:bCs/>
          <w:i/>
          <w:color w:val="FF0000"/>
          <w:sz w:val="28"/>
          <w:szCs w:val="28"/>
        </w:rPr>
        <w:t>Absolutely no email submission will be accepted</w:t>
      </w:r>
      <w:r>
        <w:rPr>
          <w:rFonts w:ascii="Century Gothic" w:hAnsi="Century Gothic"/>
          <w:b/>
          <w:bCs/>
          <w:i/>
          <w:sz w:val="28"/>
          <w:szCs w:val="28"/>
        </w:rPr>
        <w:t xml:space="preserve">. Capture screenshots of your code as well. Make sure the timestamp is visible in your screenshots. </w:t>
      </w:r>
    </w:p>
    <w:p w14:paraId="0CD93916" w14:textId="1F413F36" w:rsidR="00E400E3" w:rsidRDefault="00E400E3" w:rsidP="00E400E3">
      <w:pPr>
        <w:pStyle w:val="Heading1"/>
        <w:ind w:left="720" w:firstLine="720"/>
        <w:rPr>
          <w:bCs w:val="0"/>
        </w:rPr>
      </w:pPr>
      <w:r>
        <w:rPr>
          <w:i/>
          <w:color w:val="0000FF"/>
          <w:sz w:val="28"/>
        </w:rPr>
        <w:t xml:space="preserve">Due by Saturday, </w:t>
      </w:r>
      <w:r w:rsidR="00D27CD9">
        <w:rPr>
          <w:i/>
          <w:color w:val="0000FF"/>
          <w:sz w:val="28"/>
        </w:rPr>
        <w:t>July</w:t>
      </w:r>
      <w:r>
        <w:rPr>
          <w:i/>
          <w:color w:val="0000FF"/>
          <w:sz w:val="28"/>
        </w:rPr>
        <w:t xml:space="preserve"> </w:t>
      </w:r>
      <w:r w:rsidR="00D27CD9">
        <w:rPr>
          <w:i/>
          <w:color w:val="0000FF"/>
          <w:sz w:val="28"/>
        </w:rPr>
        <w:t>31</w:t>
      </w:r>
      <w:r w:rsidR="00D27CD9">
        <w:rPr>
          <w:i/>
          <w:color w:val="0000FF"/>
          <w:sz w:val="28"/>
          <w:vertAlign w:val="superscript"/>
        </w:rPr>
        <w:t>st</w:t>
      </w:r>
      <w:r>
        <w:rPr>
          <w:i/>
          <w:color w:val="0000FF"/>
          <w:sz w:val="28"/>
        </w:rPr>
        <w:t xml:space="preserve"> by </w:t>
      </w:r>
      <w:r w:rsidR="00D27CD9">
        <w:rPr>
          <w:i/>
          <w:color w:val="0000FF"/>
          <w:sz w:val="28"/>
        </w:rPr>
        <w:t>11:30</w:t>
      </w:r>
      <w:r>
        <w:rPr>
          <w:i/>
          <w:color w:val="0000FF"/>
          <w:sz w:val="28"/>
        </w:rPr>
        <w:t>pm, Late penalty is 100%.</w:t>
      </w:r>
      <w:r>
        <w:rPr>
          <w:rFonts w:ascii="Lucida Console" w:hAnsi="Lucida Console"/>
        </w:rPr>
        <w:t xml:space="preserve"> </w:t>
      </w:r>
    </w:p>
    <w:p w14:paraId="31BF7788" w14:textId="0102ABDA" w:rsidR="00E400E3" w:rsidRDefault="00E400E3" w:rsidP="00F338F9">
      <w:pPr>
        <w:rPr>
          <w:lang w:val="en-CA" w:eastAsia="en-CA"/>
        </w:rPr>
      </w:pPr>
    </w:p>
    <w:p w14:paraId="1913A66B" w14:textId="3483E912" w:rsidR="00E400E3" w:rsidRDefault="00CA713C" w:rsidP="00F338F9">
      <w:pPr>
        <w:rPr>
          <w:lang w:val="en-CA" w:eastAsia="en-CA"/>
        </w:rPr>
      </w:pPr>
      <w:r>
        <w:rPr>
          <w:lang w:val="en-CA" w:eastAsia="en-CA"/>
        </w:rPr>
        <w:t xml:space="preserve">Create inventory database and upload the products data from </w:t>
      </w:r>
      <w:proofErr w:type="spellStart"/>
      <w:r>
        <w:rPr>
          <w:lang w:val="en-CA" w:eastAsia="en-CA"/>
        </w:rPr>
        <w:t>products.json</w:t>
      </w:r>
      <w:proofErr w:type="spellEnd"/>
      <w:r>
        <w:rPr>
          <w:lang w:val="en-CA" w:eastAsia="en-CA"/>
        </w:rPr>
        <w:t xml:space="preserve"> file.</w:t>
      </w:r>
    </w:p>
    <w:p w14:paraId="43913114" w14:textId="2CBF9DD7" w:rsidR="00CA713C" w:rsidRDefault="00CA713C" w:rsidP="00F338F9">
      <w:pPr>
        <w:rPr>
          <w:lang w:val="en-CA" w:eastAsia="en-CA"/>
        </w:rPr>
      </w:pPr>
      <w:r>
        <w:rPr>
          <w:lang w:val="en-CA" w:eastAsia="en-CA"/>
        </w:rPr>
        <w:t>Answer the following in command line and take screenshots.</w:t>
      </w:r>
    </w:p>
    <w:p w14:paraId="3B2D8188" w14:textId="77777777" w:rsidR="00C12D3B" w:rsidRDefault="00C12D3B" w:rsidP="00C12D3B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Getting Started</w:t>
      </w:r>
    </w:p>
    <w:p w14:paraId="5BCF0AFB" w14:textId="6622CCDF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In this lab, you will use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 dataset. Download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 from Blackboard and store it in a folder named dataset. </w:t>
      </w:r>
    </w:p>
    <w:p w14:paraId="30E53173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Open your Windows command prompt and go the following directory where MongoDB is installed:</w:t>
      </w:r>
    </w:p>
    <w:p w14:paraId="63A6E2B0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14:paraId="145378F2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To run MongoDB, execute </w:t>
      </w:r>
      <w:proofErr w:type="spellStart"/>
      <w:r>
        <w:rPr>
          <w:rFonts w:ascii="Times New Roman" w:hAnsi="Times New Roman"/>
          <w:b/>
          <w:i/>
          <w:lang w:eastAsia="en-CA"/>
        </w:rPr>
        <w:t>mongod</w:t>
      </w:r>
      <w:proofErr w:type="spellEnd"/>
    </w:p>
    <w:p w14:paraId="61538AD1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mongod</w:t>
      </w:r>
      <w:proofErr w:type="spellEnd"/>
    </w:p>
    <w:p w14:paraId="5D0168E3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When MongoDB starts successfully, open another Windows command </w:t>
      </w:r>
      <w:proofErr w:type="gramStart"/>
      <w:r>
        <w:rPr>
          <w:rFonts w:ascii="Times New Roman" w:hAnsi="Times New Roman"/>
          <w:lang w:eastAsia="en-CA"/>
        </w:rPr>
        <w:t>prompt</w:t>
      </w:r>
      <w:proofErr w:type="gramEnd"/>
      <w:r>
        <w:rPr>
          <w:rFonts w:ascii="Times New Roman" w:hAnsi="Times New Roman"/>
          <w:lang w:eastAsia="en-CA"/>
        </w:rPr>
        <w:t xml:space="preserve"> and go the same </w:t>
      </w:r>
      <w:r>
        <w:rPr>
          <w:rFonts w:ascii="Times New Roman" w:hAnsi="Times New Roman"/>
          <w:i/>
          <w:lang w:eastAsia="en-CA"/>
        </w:rPr>
        <w:t>bin</w:t>
      </w:r>
      <w:r>
        <w:rPr>
          <w:rFonts w:ascii="Times New Roman" w:hAnsi="Times New Roman"/>
          <w:lang w:eastAsia="en-CA"/>
        </w:rPr>
        <w:t xml:space="preserve"> directory:</w:t>
      </w:r>
    </w:p>
    <w:p w14:paraId="1A21BB10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14:paraId="1B120C30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i/>
          <w:lang w:eastAsia="en-CA"/>
        </w:rPr>
      </w:pPr>
      <w:r>
        <w:rPr>
          <w:rFonts w:ascii="Times New Roman" w:hAnsi="Times New Roman"/>
          <w:lang w:eastAsia="en-CA"/>
        </w:rPr>
        <w:t xml:space="preserve">and execute </w:t>
      </w:r>
      <w:r>
        <w:rPr>
          <w:rFonts w:ascii="Times New Roman" w:hAnsi="Times New Roman"/>
          <w:b/>
          <w:i/>
          <w:lang w:eastAsia="en-CA"/>
        </w:rPr>
        <w:t>mongo</w:t>
      </w:r>
    </w:p>
    <w:p w14:paraId="1E6A49D5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mongo</w:t>
      </w:r>
    </w:p>
    <w:p w14:paraId="6E9F334A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Or you execute a batch file to start up MongoDB.</w:t>
      </w:r>
    </w:p>
    <w:p w14:paraId="6C7F7F96" w14:textId="13F43275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You will import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 to the </w:t>
      </w:r>
      <w:r>
        <w:rPr>
          <w:rFonts w:ascii="Times New Roman" w:hAnsi="Times New Roman"/>
          <w:i/>
          <w:lang w:eastAsia="en-CA"/>
        </w:rPr>
        <w:t>inventory</w:t>
      </w:r>
      <w:r>
        <w:rPr>
          <w:rFonts w:ascii="Times New Roman" w:hAnsi="Times New Roman"/>
          <w:lang w:eastAsia="en-CA"/>
        </w:rPr>
        <w:t xml:space="preserve"> database. To import data, go to the </w:t>
      </w:r>
      <w:r>
        <w:rPr>
          <w:rFonts w:ascii="Times New Roman" w:hAnsi="Times New Roman"/>
          <w:i/>
          <w:lang w:eastAsia="en-CA"/>
        </w:rPr>
        <w:t>bin</w:t>
      </w:r>
      <w:r>
        <w:rPr>
          <w:rFonts w:ascii="Times New Roman" w:hAnsi="Times New Roman"/>
          <w:lang w:eastAsia="en-CA"/>
        </w:rPr>
        <w:t xml:space="preserve"> directory:</w:t>
      </w:r>
    </w:p>
    <w:p w14:paraId="724E984C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14:paraId="4C3590B9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Execute the following command:</w:t>
      </w:r>
    </w:p>
    <w:p w14:paraId="3DFDDF73" w14:textId="0BBB491D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inventory --collection </w:t>
      </w:r>
      <w:r w:rsidR="00B238A6">
        <w:t>product</w:t>
      </w:r>
      <w:r>
        <w:t>s --file ..\dataset\</w:t>
      </w:r>
      <w:proofErr w:type="spellStart"/>
      <w:r>
        <w:t>products.json</w:t>
      </w:r>
      <w:proofErr w:type="spellEnd"/>
    </w:p>
    <w:p w14:paraId="4F721B3D" w14:textId="4456EA89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To import the </w:t>
      </w:r>
      <w:r>
        <w:rPr>
          <w:rFonts w:ascii="Times New Roman" w:hAnsi="Times New Roman"/>
          <w:i/>
          <w:lang w:eastAsia="en-CA"/>
        </w:rPr>
        <w:t>json</w:t>
      </w:r>
      <w:r>
        <w:rPr>
          <w:rFonts w:ascii="Times New Roman" w:hAnsi="Times New Roman"/>
          <w:lang w:eastAsia="en-CA"/>
        </w:rPr>
        <w:t xml:space="preserve"> file, provide the full path to the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. After executing the command, the data is imported to the </w:t>
      </w:r>
      <w:r>
        <w:rPr>
          <w:rFonts w:ascii="Times New Roman" w:hAnsi="Times New Roman"/>
          <w:i/>
          <w:lang w:eastAsia="en-CA"/>
        </w:rPr>
        <w:t>inventory</w:t>
      </w:r>
      <w:r>
        <w:rPr>
          <w:rFonts w:ascii="Times New Roman" w:hAnsi="Times New Roman"/>
          <w:lang w:eastAsia="en-CA"/>
        </w:rPr>
        <w:t xml:space="preserve"> database. To make sure data is imported successfully, go to the MongoDB </w:t>
      </w:r>
      <w:proofErr w:type="gramStart"/>
      <w:r>
        <w:rPr>
          <w:rFonts w:ascii="Times New Roman" w:hAnsi="Times New Roman"/>
          <w:lang w:eastAsia="en-CA"/>
        </w:rPr>
        <w:t>shell</w:t>
      </w:r>
      <w:proofErr w:type="gramEnd"/>
      <w:r>
        <w:rPr>
          <w:rFonts w:ascii="Times New Roman" w:hAnsi="Times New Roman"/>
          <w:lang w:eastAsia="en-CA"/>
        </w:rPr>
        <w:t xml:space="preserve"> and execute the following command to see the imported documents:</w:t>
      </w:r>
    </w:p>
    <w:p w14:paraId="678BD28B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 xml:space="preserve">show </w:t>
      </w:r>
      <w:proofErr w:type="spellStart"/>
      <w:r>
        <w:t>dbs</w:t>
      </w:r>
      <w:proofErr w:type="spellEnd"/>
    </w:p>
    <w:p w14:paraId="7A190119" w14:textId="58C4BFD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You should see the database inventory added to the list of your databases. To see the documents inside the database:</w:t>
      </w:r>
    </w:p>
    <w:p w14:paraId="2C4C1DC9" w14:textId="5D10EB4D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use inventory</w:t>
      </w:r>
    </w:p>
    <w:p w14:paraId="7F1F6BAD" w14:textId="6F8572FE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 xml:space="preserve">) </w:t>
      </w:r>
    </w:p>
    <w:p w14:paraId="7372CCDF" w14:textId="77777777" w:rsidR="00C12D3B" w:rsidRDefault="00C12D3B" w:rsidP="00C12D3B">
      <w:pPr>
        <w:spacing w:before="100" w:beforeAutospacing="1" w:after="100" w:afterAutospacing="1"/>
        <w:ind w:left="360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or</w:t>
      </w:r>
    </w:p>
    <w:p w14:paraId="162A7F20" w14:textId="0EF25C8A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().pretty()</w:t>
      </w:r>
    </w:p>
    <w:p w14:paraId="4E171EEA" w14:textId="77777777" w:rsidR="00C12D3B" w:rsidRDefault="00C12D3B" w:rsidP="00F338F9">
      <w:pPr>
        <w:rPr>
          <w:lang w:val="en-CA" w:eastAsia="en-CA"/>
        </w:rPr>
      </w:pPr>
    </w:p>
    <w:p w14:paraId="3DB723B4" w14:textId="77777777" w:rsidR="00CA713C" w:rsidRDefault="00CA713C" w:rsidP="00F338F9">
      <w:pPr>
        <w:rPr>
          <w:lang w:val="en-CA" w:eastAsia="en-CA"/>
        </w:rPr>
      </w:pPr>
    </w:p>
    <w:p w14:paraId="6BF8EE0B" w14:textId="3CE6C9ED" w:rsidR="00F338F9" w:rsidRDefault="00F338F9" w:rsidP="00F338F9">
      <w:pPr>
        <w:rPr>
          <w:lang w:val="en-CA" w:eastAsia="en-CA"/>
        </w:rPr>
      </w:pPr>
      <w:r>
        <w:rPr>
          <w:lang w:val="en-CA" w:eastAsia="en-CA"/>
        </w:rPr>
        <w:t>Extra questions</w:t>
      </w:r>
    </w:p>
    <w:p w14:paraId="5A1AAE4A" w14:textId="77777777" w:rsidR="00F338F9" w:rsidRPr="00F338F9" w:rsidRDefault="00F338F9" w:rsidP="00F338F9">
      <w:pPr>
        <w:rPr>
          <w:lang w:val="en-CA" w:eastAsia="en-CA"/>
        </w:rPr>
      </w:pPr>
    </w:p>
    <w:p w14:paraId="5A79208B" w14:textId="77777777" w:rsidR="005A442B" w:rsidRDefault="005A442B" w:rsidP="00FE64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of each product in the </w:t>
      </w:r>
      <w:r>
        <w:rPr>
          <w:i/>
        </w:rPr>
        <w:t>inventory</w:t>
      </w:r>
      <w:r>
        <w:t xml:space="preserve"> database.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651"/>
      </w:tblGrid>
      <w:tr w:rsidR="005A442B" w14:paraId="6D9C60FE" w14:textId="77777777" w:rsidTr="00D92F8B">
        <w:tc>
          <w:tcPr>
            <w:tcW w:w="10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B51F" w14:textId="05B2D891" w:rsidR="00D92F8B" w:rsidRDefault="00D92F8B" w:rsidP="00FE64D1">
            <w:pPr>
              <w:spacing w:before="100" w:beforeAutospacing="1" w:after="100" w:afterAutospacing="1"/>
              <w:rPr>
                <w:rFonts w:ascii="Times New Roman" w:hAnsi="Times New Roman"/>
                <w:lang w:eastAsia="en-CA"/>
              </w:rPr>
            </w:pPr>
            <w:r w:rsidRPr="00D92F8B">
              <w:rPr>
                <w:rFonts w:ascii="Times New Roman" w:hAnsi="Times New Roman"/>
                <w:lang w:eastAsia="en-CA"/>
              </w:rPr>
              <w:drawing>
                <wp:inline distT="0" distB="0" distL="0" distR="0" wp14:anchorId="6108AD20" wp14:editId="24E69252">
                  <wp:extent cx="7223760" cy="55124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0" cy="551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4B970" w14:textId="77777777" w:rsidR="00D92F8B" w:rsidRDefault="00D92F8B" w:rsidP="00D92F8B">
      <w:pPr>
        <w:pStyle w:val="ListParagraph"/>
        <w:spacing w:before="100" w:beforeAutospacing="1" w:after="100" w:afterAutospacing="1" w:line="240" w:lineRule="auto"/>
      </w:pPr>
    </w:p>
    <w:p w14:paraId="4C6C503C" w14:textId="77777777" w:rsidR="00D92F8B" w:rsidRDefault="00D92F8B">
      <w:pPr>
        <w:rPr>
          <w:rFonts w:ascii="Times New Roman" w:hAnsi="Times New Roman"/>
          <w:lang w:val="en-CA" w:eastAsia="en-CA"/>
        </w:rPr>
      </w:pPr>
      <w:r>
        <w:br w:type="page"/>
      </w:r>
    </w:p>
    <w:p w14:paraId="2341DE58" w14:textId="352AF7AC" w:rsidR="005A442B" w:rsidRPr="00D92F8B" w:rsidRDefault="005A442B" w:rsidP="00D92F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Write a query to return </w:t>
      </w:r>
      <w:r w:rsidRPr="00D92F8B">
        <w:rPr>
          <w:i/>
        </w:rPr>
        <w:t>name</w:t>
      </w:r>
      <w:r>
        <w:t xml:space="preserve"> and </w:t>
      </w:r>
      <w:r w:rsidRPr="00D92F8B">
        <w:rPr>
          <w:i/>
        </w:rPr>
        <w:t>price</w:t>
      </w:r>
      <w:r>
        <w:t xml:space="preserve"> for products of type </w:t>
      </w:r>
      <w:r w:rsidR="00A12889">
        <w:t>“</w:t>
      </w:r>
      <w:r w:rsidR="00A12889" w:rsidRPr="00A12889">
        <w:t>Health Care</w:t>
      </w:r>
      <w:r w:rsidR="00A12889">
        <w:t>”</w:t>
      </w:r>
      <w:r>
        <w:t xml:space="preserve"> in the </w:t>
      </w:r>
      <w:r w:rsidRPr="00D92F8B">
        <w:rPr>
          <w:i/>
        </w:rPr>
        <w:t>inventory</w:t>
      </w:r>
      <w:r>
        <w:t xml:space="preserve">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17"/>
      </w:tblGrid>
      <w:tr w:rsidR="005A442B" w14:paraId="64D4B61F" w14:textId="77777777" w:rsidTr="005A442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C5F5" w14:textId="01F9116D" w:rsidR="005A442B" w:rsidRDefault="00D92F8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D92F8B">
              <w:drawing>
                <wp:inline distT="0" distB="0" distL="0" distR="0" wp14:anchorId="4B1E4116" wp14:editId="62B3D590">
                  <wp:extent cx="5906324" cy="18481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141C3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4F5BACC3" w14:textId="594DF929" w:rsidR="005A442B" w:rsidRDefault="005A442B" w:rsidP="00FE64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for products with price between $12 and $20 (Values </w:t>
      </w:r>
      <w:r>
        <w:rPr>
          <w:i/>
        </w:rPr>
        <w:t>12</w:t>
      </w:r>
      <w:r>
        <w:t xml:space="preserve"> and </w:t>
      </w:r>
      <w:r>
        <w:rPr>
          <w:i/>
        </w:rPr>
        <w:t>20</w:t>
      </w:r>
      <w:r>
        <w:t xml:space="preserve"> are in</w:t>
      </w:r>
      <w:r w:rsidR="00FE64D1">
        <w:t>c</w:t>
      </w:r>
      <w:r>
        <w:t>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651"/>
      </w:tblGrid>
      <w:tr w:rsidR="005A442B" w14:paraId="19B41D86" w14:textId="77777777" w:rsidTr="005A442B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DB0B" w14:textId="1275611D" w:rsidR="005A442B" w:rsidRPr="005A442B" w:rsidRDefault="00BD0263" w:rsidP="00FE64D1">
            <w:pPr>
              <w:rPr>
                <w:rFonts w:ascii="Consolas" w:hAnsi="Consolas"/>
                <w:sz w:val="20"/>
                <w:szCs w:val="20"/>
                <w:lang w:eastAsia="en-CA"/>
              </w:rPr>
            </w:pPr>
            <w:r w:rsidRPr="00BD0263">
              <w:rPr>
                <w:rFonts w:ascii="Consolas" w:hAnsi="Consolas"/>
                <w:sz w:val="20"/>
                <w:szCs w:val="20"/>
                <w:lang w:eastAsia="en-CA"/>
              </w:rPr>
              <w:drawing>
                <wp:inline distT="0" distB="0" distL="0" distR="0" wp14:anchorId="3C1B3E72" wp14:editId="422B1615">
                  <wp:extent cx="6747510" cy="206055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29" cy="20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18416" w14:textId="77777777" w:rsidR="00595B90" w:rsidRDefault="00595B90" w:rsidP="00595B90">
      <w:pPr>
        <w:pStyle w:val="ListParagraph"/>
        <w:spacing w:before="100" w:beforeAutospacing="1" w:after="100" w:afterAutospacing="1" w:line="240" w:lineRule="auto"/>
      </w:pPr>
    </w:p>
    <w:p w14:paraId="7EF7336A" w14:textId="77777777" w:rsidR="00595B90" w:rsidRDefault="00595B90">
      <w:pPr>
        <w:rPr>
          <w:rFonts w:ascii="Times New Roman" w:hAnsi="Times New Roman"/>
          <w:lang w:val="en-CA" w:eastAsia="en-CA"/>
        </w:rPr>
      </w:pPr>
      <w:r>
        <w:br w:type="page"/>
      </w:r>
    </w:p>
    <w:p w14:paraId="2DDD6011" w14:textId="3DA50680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are not of type </w:t>
      </w:r>
      <w:r w:rsidR="00A12889">
        <w:t>“</w:t>
      </w:r>
      <w:r w:rsidR="00A12889" w:rsidRPr="00A12889">
        <w:t>Health Care</w:t>
      </w:r>
      <w:r w:rsidR="00A12889">
        <w:t>”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46"/>
      </w:tblGrid>
      <w:tr w:rsidR="005A442B" w14:paraId="2F4F93A2" w14:textId="77777777" w:rsidTr="005A442B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12C9" w14:textId="1CBF91E0" w:rsidR="005A442B" w:rsidRDefault="00595B90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  <w:r w:rsidRPr="00595B90">
              <w:rPr>
                <w:rFonts w:ascii="Consolas" w:hAnsi="Consolas"/>
                <w:sz w:val="22"/>
                <w:szCs w:val="22"/>
              </w:rPr>
              <w:drawing>
                <wp:inline distT="0" distB="0" distL="0" distR="0" wp14:anchorId="7C4BFD63" wp14:editId="28E077AF">
                  <wp:extent cx="6659452" cy="418147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176" cy="418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77991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sz w:val="22"/>
                <w:szCs w:val="22"/>
              </w:rPr>
            </w:pPr>
          </w:p>
        </w:tc>
      </w:tr>
    </w:tbl>
    <w:p w14:paraId="1ADF6D52" w14:textId="161199C8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type for products with type </w:t>
      </w:r>
      <w:r w:rsidR="00A12889">
        <w:t>“</w:t>
      </w:r>
      <w:r w:rsidR="00A12889" w:rsidRPr="00A12889">
        <w:t>Health Care</w:t>
      </w:r>
      <w:r w:rsidR="00A12889">
        <w:t>”</w:t>
      </w:r>
      <w:r>
        <w:t xml:space="preserve"> or </w:t>
      </w:r>
      <w:r w:rsidR="00A12889">
        <w:t>“</w:t>
      </w:r>
      <w:r w:rsidR="00A12889" w:rsidRPr="00A12889">
        <w:t>Consumer Services</w:t>
      </w:r>
      <w:r>
        <w:t>.</w:t>
      </w:r>
      <w:r w:rsidR="00A12889"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45"/>
      </w:tblGrid>
      <w:tr w:rsidR="005A442B" w14:paraId="3853E22A" w14:textId="77777777" w:rsidTr="005A442B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2B51" w14:textId="4DBCDFA2" w:rsidR="005A442B" w:rsidRDefault="00F37476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  <w:r w:rsidRPr="00F37476">
              <w:rPr>
                <w:rFonts w:ascii="Consolas" w:hAnsi="Consolas"/>
                <w:sz w:val="22"/>
                <w:szCs w:val="22"/>
              </w:rPr>
              <w:drawing>
                <wp:inline distT="0" distB="0" distL="0" distR="0" wp14:anchorId="61DC1634" wp14:editId="457BD58A">
                  <wp:extent cx="6559104" cy="190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072" cy="190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490CE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6B0A7248" w14:textId="77777777" w:rsidR="004B623B" w:rsidRDefault="004B623B" w:rsidP="004B623B">
      <w:pPr>
        <w:pStyle w:val="ListParagraph"/>
        <w:spacing w:before="100" w:beforeAutospacing="1" w:after="100" w:afterAutospacing="1" w:line="240" w:lineRule="auto"/>
      </w:pPr>
    </w:p>
    <w:p w14:paraId="48EAACD3" w14:textId="77777777" w:rsidR="004B623B" w:rsidRDefault="004B623B">
      <w:pPr>
        <w:rPr>
          <w:rFonts w:ascii="Times New Roman" w:hAnsi="Times New Roman"/>
          <w:lang w:val="en-CA" w:eastAsia="en-CA"/>
        </w:rPr>
      </w:pPr>
      <w:r>
        <w:br w:type="page"/>
      </w:r>
    </w:p>
    <w:p w14:paraId="051828FF" w14:textId="0ACF2C7F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do have the </w:t>
      </w:r>
      <w:proofErr w:type="gramStart"/>
      <w:r>
        <w:rPr>
          <w:i/>
        </w:rPr>
        <w:t>type</w:t>
      </w:r>
      <w:proofErr w:type="gramEnd"/>
      <w:r>
        <w:t xml:space="preserve"> key.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46"/>
      </w:tblGrid>
      <w:tr w:rsidR="005A442B" w14:paraId="3D89141F" w14:textId="77777777" w:rsidTr="005A442B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B341" w14:textId="03AFF009" w:rsidR="005A442B" w:rsidRDefault="004B623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  <w:r w:rsidRPr="004B623B">
              <w:rPr>
                <w:rFonts w:ascii="Consolas" w:hAnsi="Consolas"/>
                <w:sz w:val="22"/>
                <w:szCs w:val="22"/>
              </w:rPr>
              <w:drawing>
                <wp:inline distT="0" distB="0" distL="0" distR="0" wp14:anchorId="0F983D46" wp14:editId="092F5C78">
                  <wp:extent cx="6671310" cy="33233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475" cy="332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BA1C0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4ED5CD24" w14:textId="382DF600" w:rsidR="005A442B" w:rsidRDefault="005A442B" w:rsidP="00FE64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their type is both </w:t>
      </w:r>
      <w:r w:rsidR="00D5703D" w:rsidRPr="00A12889">
        <w:t>Health Care</w:t>
      </w:r>
      <w:r>
        <w:t xml:space="preserve"> and </w:t>
      </w:r>
      <w:r w:rsidR="00D5703D" w:rsidRPr="00A12889">
        <w:t>Consumer Services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46"/>
      </w:tblGrid>
      <w:tr w:rsidR="005A442B" w14:paraId="11E31AB0" w14:textId="77777777" w:rsidTr="005A442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A83D" w14:textId="412AA4D2" w:rsidR="005A442B" w:rsidRDefault="00CB0D9A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CB0D9A">
              <w:drawing>
                <wp:inline distT="0" distB="0" distL="0" distR="0" wp14:anchorId="1C01E1EF" wp14:editId="7B7DA953">
                  <wp:extent cx="6623685" cy="1055621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635" cy="106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21B6D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7D88798C" w14:textId="77777777" w:rsidR="005A442B" w:rsidRPr="005A442B" w:rsidRDefault="005A442B" w:rsidP="00FE64D1">
      <w:pPr>
        <w:rPr>
          <w:lang w:val="en-CA"/>
        </w:rPr>
      </w:pPr>
    </w:p>
    <w:sectPr w:rsidR="005A442B" w:rsidRPr="005A442B" w:rsidSect="00C77A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43F1" w14:textId="77777777" w:rsidR="0037105E" w:rsidRDefault="0037105E" w:rsidP="00B96716">
      <w:r>
        <w:separator/>
      </w:r>
    </w:p>
  </w:endnote>
  <w:endnote w:type="continuationSeparator" w:id="0">
    <w:p w14:paraId="74D2FB6C" w14:textId="77777777" w:rsidR="0037105E" w:rsidRDefault="0037105E" w:rsidP="00B96716">
      <w:r>
        <w:continuationSeparator/>
      </w:r>
    </w:p>
  </w:endnote>
  <w:endnote w:type="continuationNotice" w:id="1">
    <w:p w14:paraId="09631A90" w14:textId="77777777" w:rsidR="0037105E" w:rsidRDefault="003710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7239" w14:textId="77777777" w:rsidR="001802C6" w:rsidRDefault="00180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52E0" w14:textId="5357B726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1802C6">
      <w:rPr>
        <w:rFonts w:cs="Arial"/>
        <w:noProof/>
        <w:sz w:val="16"/>
        <w:szCs w:val="16"/>
      </w:rPr>
      <w:t>DBS311_Lab08_W10_S20_Mongo RT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D92F8B">
      <w:rPr>
        <w:rFonts w:cs="Arial"/>
        <w:noProof/>
        <w:sz w:val="16"/>
        <w:szCs w:val="16"/>
      </w:rPr>
      <w:t>29 July 2021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7C123CDA" w14:textId="77777777" w:rsidR="002E7BEF" w:rsidRDefault="002E7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F27D" w14:textId="77777777" w:rsidR="001802C6" w:rsidRDefault="00180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2E59E" w14:textId="77777777" w:rsidR="0037105E" w:rsidRDefault="0037105E" w:rsidP="00B96716">
      <w:r>
        <w:separator/>
      </w:r>
    </w:p>
  </w:footnote>
  <w:footnote w:type="continuationSeparator" w:id="0">
    <w:p w14:paraId="1FCA5ED9" w14:textId="77777777" w:rsidR="0037105E" w:rsidRDefault="0037105E" w:rsidP="00B96716">
      <w:r>
        <w:continuationSeparator/>
      </w:r>
    </w:p>
  </w:footnote>
  <w:footnote w:type="continuationNotice" w:id="1">
    <w:p w14:paraId="3427BFF2" w14:textId="77777777" w:rsidR="0037105E" w:rsidRDefault="003710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A54D" w14:textId="77777777" w:rsidR="001802C6" w:rsidRDefault="00180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4C5B" w14:textId="77777777" w:rsidR="001802C6" w:rsidRDefault="001802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E7F5B" w14:textId="77777777" w:rsidR="001802C6" w:rsidRDefault="001802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2B"/>
    <w:rsid w:val="000468DC"/>
    <w:rsid w:val="000A1306"/>
    <w:rsid w:val="000C4FFC"/>
    <w:rsid w:val="000F2B70"/>
    <w:rsid w:val="00123249"/>
    <w:rsid w:val="00135590"/>
    <w:rsid w:val="001802C6"/>
    <w:rsid w:val="00223CA2"/>
    <w:rsid w:val="002E0602"/>
    <w:rsid w:val="002E7BEF"/>
    <w:rsid w:val="0035705A"/>
    <w:rsid w:val="0037105E"/>
    <w:rsid w:val="00380BCA"/>
    <w:rsid w:val="003C0292"/>
    <w:rsid w:val="00444A80"/>
    <w:rsid w:val="004466A1"/>
    <w:rsid w:val="0046595F"/>
    <w:rsid w:val="004B623B"/>
    <w:rsid w:val="00544309"/>
    <w:rsid w:val="00546F9F"/>
    <w:rsid w:val="00550722"/>
    <w:rsid w:val="00560933"/>
    <w:rsid w:val="00595B90"/>
    <w:rsid w:val="005A442B"/>
    <w:rsid w:val="005B4DAD"/>
    <w:rsid w:val="00625085"/>
    <w:rsid w:val="006251A1"/>
    <w:rsid w:val="00662B83"/>
    <w:rsid w:val="006973E7"/>
    <w:rsid w:val="0070320E"/>
    <w:rsid w:val="00716A14"/>
    <w:rsid w:val="00781BBF"/>
    <w:rsid w:val="007A0EE3"/>
    <w:rsid w:val="007B356A"/>
    <w:rsid w:val="007E2261"/>
    <w:rsid w:val="00823A5F"/>
    <w:rsid w:val="00842D35"/>
    <w:rsid w:val="008B7B5C"/>
    <w:rsid w:val="008E1FCD"/>
    <w:rsid w:val="00937405"/>
    <w:rsid w:val="00943C0B"/>
    <w:rsid w:val="00955299"/>
    <w:rsid w:val="0098744E"/>
    <w:rsid w:val="00A12889"/>
    <w:rsid w:val="00A52BA3"/>
    <w:rsid w:val="00A77927"/>
    <w:rsid w:val="00A95473"/>
    <w:rsid w:val="00AD0C4C"/>
    <w:rsid w:val="00B238A6"/>
    <w:rsid w:val="00B25A38"/>
    <w:rsid w:val="00B66CA4"/>
    <w:rsid w:val="00B840FE"/>
    <w:rsid w:val="00B96716"/>
    <w:rsid w:val="00B968C9"/>
    <w:rsid w:val="00BC59EA"/>
    <w:rsid w:val="00BD0263"/>
    <w:rsid w:val="00BE7299"/>
    <w:rsid w:val="00C12D3B"/>
    <w:rsid w:val="00C468BF"/>
    <w:rsid w:val="00C47082"/>
    <w:rsid w:val="00C77A1C"/>
    <w:rsid w:val="00CA713C"/>
    <w:rsid w:val="00CB0D9A"/>
    <w:rsid w:val="00CD0754"/>
    <w:rsid w:val="00CD1E8B"/>
    <w:rsid w:val="00D27CD9"/>
    <w:rsid w:val="00D5703D"/>
    <w:rsid w:val="00D92F8B"/>
    <w:rsid w:val="00E018A8"/>
    <w:rsid w:val="00E400E3"/>
    <w:rsid w:val="00E4718B"/>
    <w:rsid w:val="00E5105B"/>
    <w:rsid w:val="00E634A7"/>
    <w:rsid w:val="00E81A10"/>
    <w:rsid w:val="00EA6F57"/>
    <w:rsid w:val="00EB7830"/>
    <w:rsid w:val="00EC2CDF"/>
    <w:rsid w:val="00F338F9"/>
    <w:rsid w:val="00F37476"/>
    <w:rsid w:val="00FA6635"/>
    <w:rsid w:val="00FC4835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0B13D"/>
  <w15:docId w15:val="{A461B3B6-047D-4E2B-A360-47FC8B30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442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A442B"/>
    <w:pPr>
      <w:spacing w:after="160" w:line="256" w:lineRule="auto"/>
      <w:ind w:left="720"/>
      <w:contextualSpacing/>
    </w:pPr>
    <w:rPr>
      <w:rFonts w:ascii="Times New Roman" w:hAnsi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TARR-portrait.dotx</Template>
  <TotalTime>6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Yihsun Lee</cp:lastModifiedBy>
  <cp:revision>8</cp:revision>
  <dcterms:created xsi:type="dcterms:W3CDTF">2021-07-29T20:19:00Z</dcterms:created>
  <dcterms:modified xsi:type="dcterms:W3CDTF">2021-07-29T20:42:00Z</dcterms:modified>
</cp:coreProperties>
</file>